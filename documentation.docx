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8378C">
      <w:pPr>
        <w:pStyle w:val="Title"/>
      </w:pPr>
      <w:sdt>
        <w:sdtPr>
          <w:alias w:val="Title:"/>
          <w:tag w:val="Title:"/>
          <w:id w:val="726351117"/>
          <w:placeholder>
            <w:docPart w:val="50FA408D3AAC4BD2B97FA619BB0801E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6148">
            <w:t xml:space="preserve">Wound Documentation: </w:t>
          </w:r>
          <w:proofErr w:type="spellStart"/>
          <w:r w:rsidR="00156148">
            <w:t>Hololens</w:t>
          </w:r>
          <w:proofErr w:type="spellEnd"/>
          <w:r w:rsidR="00156148">
            <w:t xml:space="preserve"> project</w:t>
          </w:r>
        </w:sdtContent>
      </w:sdt>
    </w:p>
    <w:p w:rsidR="00B823AA" w:rsidRDefault="00156148" w:rsidP="00B823AA">
      <w:pPr>
        <w:pStyle w:val="Title2"/>
      </w:pPr>
      <w:r>
        <w:t xml:space="preserve">Aly Said, Amr </w:t>
      </w:r>
      <w:proofErr w:type="spellStart"/>
      <w:r>
        <w:t>Abdelraouf</w:t>
      </w:r>
      <w:proofErr w:type="spellEnd"/>
    </w:p>
    <w:p w:rsidR="00E81978" w:rsidRDefault="00156148" w:rsidP="00B823AA">
      <w:pPr>
        <w:pStyle w:val="Title2"/>
      </w:pPr>
      <w:r>
        <w:t>Technical University in Munich</w:t>
      </w:r>
    </w:p>
    <w:p w:rsidR="00E81978" w:rsidRDefault="00E81978">
      <w:pPr>
        <w:pStyle w:val="Title"/>
      </w:pPr>
    </w:p>
    <w:p w:rsidR="00E81978" w:rsidRDefault="00E81978" w:rsidP="00B823AA">
      <w:pPr>
        <w:pStyle w:val="Title2"/>
      </w:pPr>
    </w:p>
    <w:sdt>
      <w:sdtPr>
        <w:alias w:val="Abstract:"/>
        <w:tag w:val="Abstract:"/>
        <w:id w:val="202146031"/>
        <w:placeholder>
          <w:docPart w:val="217761A2B7834F108E1774181D299009"/>
        </w:placeholder>
        <w:temporary/>
        <w:showingPlcHdr/>
        <w15:appearance w15:val="hidden"/>
      </w:sdtPr>
      <w:sdtEndPr/>
      <w:sdtContent>
        <w:p w:rsidR="00E81978" w:rsidRDefault="005D3A03">
          <w:pPr>
            <w:pStyle w:val="SectionTitle"/>
          </w:pPr>
          <w:r>
            <w:t>Abstract</w:t>
          </w:r>
        </w:p>
      </w:sdtContent>
    </w:sdt>
    <w:p w:rsidR="00E81978" w:rsidRDefault="00851CCA">
      <w:pPr>
        <w:pStyle w:val="NoSpacing"/>
      </w:pPr>
      <w:r>
        <w:t xml:space="preserve">This documentation concerns </w:t>
      </w:r>
      <w:r w:rsidR="007D43DC">
        <w:t>a</w:t>
      </w:r>
      <w:r>
        <w:t xml:space="preserve"> </w:t>
      </w:r>
      <w:proofErr w:type="spellStart"/>
      <w:r w:rsidR="007D43DC">
        <w:t>Hololens</w:t>
      </w:r>
      <w:proofErr w:type="spellEnd"/>
      <w:r w:rsidR="007D43DC">
        <w:t xml:space="preserve"> application built over unity. The application is a prototype for wound documentation and management to replace and improve the manual process usually carried out by nurses, utilizing augmented reality technologies to automate the wound measurement and capturing. The prototype also includes a web application side where data handling and saving occurs.</w:t>
      </w:r>
    </w:p>
    <w:p w:rsidR="00E81978" w:rsidRDefault="005D3A03">
      <w:r>
        <w:rPr>
          <w:rStyle w:val="Emphasis"/>
        </w:rPr>
        <w:t>Keywords</w:t>
      </w:r>
      <w:r>
        <w:t xml:space="preserve">:  </w:t>
      </w:r>
      <w:r w:rsidR="00B0712D">
        <w:t>HoloLens, Augmented Reality, Wound Documentation</w:t>
      </w:r>
    </w:p>
    <w:p w:rsidR="00E81978" w:rsidRDefault="0068378C">
      <w:pPr>
        <w:pStyle w:val="SectionTitle"/>
      </w:pPr>
      <w:sdt>
        <w:sdtPr>
          <w:alias w:val="Section title:"/>
          <w:tag w:val="Section title:"/>
          <w:id w:val="984196707"/>
          <w:placeholder>
            <w:docPart w:val="2650AE0BD71D4461815F121942849CC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6148">
            <w:t xml:space="preserve">Wound Documentation: </w:t>
          </w:r>
          <w:proofErr w:type="spellStart"/>
          <w:r w:rsidR="00156148">
            <w:t>Hololens</w:t>
          </w:r>
          <w:proofErr w:type="spellEnd"/>
          <w:r w:rsidR="00156148">
            <w:t xml:space="preserve"> project</w:t>
          </w:r>
        </w:sdtContent>
      </w:sdt>
    </w:p>
    <w:p w:rsidR="00E81978" w:rsidRDefault="00B0712D">
      <w:r>
        <w:t xml:space="preserve">The HoloLens application is built </w:t>
      </w:r>
      <w:r w:rsidR="000D2CC9">
        <w:t xml:space="preserve">as a state machine, where the first state </w:t>
      </w:r>
      <w:proofErr w:type="gramStart"/>
      <w:r w:rsidR="000D2CC9">
        <w:t>has to</w:t>
      </w:r>
      <w:proofErr w:type="gramEnd"/>
      <w:r w:rsidR="000D2CC9">
        <w:t xml:space="preserve"> be completed before proceeding to the next step, otherwise the second step would be stateless. The first step is reading the QR code assigned to the patient by the web application, to be printed and ready somewhere visually accessible in the room. The second step is measuring the </w:t>
      </w:r>
      <w:proofErr w:type="gramStart"/>
      <w:r w:rsidR="000D2CC9">
        <w:t>patients</w:t>
      </w:r>
      <w:proofErr w:type="gramEnd"/>
      <w:r w:rsidR="000D2CC9">
        <w:t xml:space="preserve"> wounds by placing virtual markers for length and width of the wound, the nurse can then proceed to take a d</w:t>
      </w:r>
      <w:r w:rsidR="00426F08">
        <w:t xml:space="preserve">ocumenting picture of the wound. The whole process is completed using hand gestures and voice commands to ensure a </w:t>
      </w:r>
      <w:proofErr w:type="gramStart"/>
      <w:r w:rsidR="00426F08">
        <w:t>hands free</w:t>
      </w:r>
      <w:proofErr w:type="gramEnd"/>
      <w:r w:rsidR="00426F08">
        <w:t xml:space="preserve"> process; to ensure sanitization of the wound is maintained.</w:t>
      </w:r>
    </w:p>
    <w:p w:rsidR="00E81978" w:rsidRDefault="00E81978" w:rsidP="00426F08">
      <w:pPr>
        <w:pStyle w:val="Heading1"/>
      </w:pPr>
    </w:p>
    <w:p w:rsidR="00426F08" w:rsidRDefault="00426F08">
      <w:pPr>
        <w:rPr>
          <w:rFonts w:asciiTheme="majorHAnsi" w:eastAsiaTheme="majorEastAsia" w:hAnsiTheme="majorHAnsi" w:cstheme="majorBidi"/>
          <w:b/>
          <w:bCs/>
        </w:rPr>
      </w:pPr>
      <w:r>
        <w:br w:type="page"/>
      </w:r>
    </w:p>
    <w:p w:rsidR="00E81978" w:rsidRPr="00C31D30" w:rsidRDefault="00426F08" w:rsidP="00C31D30">
      <w:pPr>
        <w:pStyle w:val="Heading2"/>
      </w:pPr>
      <w:r>
        <w:lastRenderedPageBreak/>
        <w:t>Loading the project.</w:t>
      </w:r>
    </w:p>
    <w:p w:rsidR="00E81978" w:rsidRDefault="00426F08" w:rsidP="00426F08">
      <w:pPr>
        <w:pStyle w:val="NoSpacing"/>
      </w:pPr>
      <w:r>
        <w:t>The project can be imported into unity as unity project, to choose the corrected scene (which would be automatically loaded as default). You should navigate to the scenes folder and select the main scene. Upon loading the scene, the screen will be populated with the objects of the project. The left navigation tab will be loaded with the hierarchy of the objects.</w:t>
      </w:r>
      <w:r w:rsidRPr="00426F08">
        <w:rPr>
          <w:noProof/>
        </w:rPr>
        <w:t xml:space="preserve"> </w:t>
      </w:r>
    </w:p>
    <w:p w:rsidR="00426F08" w:rsidRDefault="008313B7">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352425</wp:posOffset>
            </wp:positionV>
            <wp:extent cx="3219450" cy="2355215"/>
            <wp:effectExtent l="0" t="0" r="0" b="6985"/>
            <wp:wrapTopAndBottom/>
            <wp:docPr id="1" name="Picture 1" descr="C:\Users\Aly\AppData\Local\Microsoft\Windows\INetCache\Content.Wor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ly\AppData\Local\Microsoft\Windows\INetCache\Content.Word\scene.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355215"/>
                    </a:xfrm>
                    <a:prstGeom prst="rect">
                      <a:avLst/>
                    </a:prstGeom>
                    <a:noFill/>
                    <a:ln>
                      <a:noFill/>
                    </a:ln>
                  </pic:spPr>
                </pic:pic>
              </a:graphicData>
            </a:graphic>
          </wp:anchor>
        </w:drawing>
      </w:r>
    </w:p>
    <w:p w:rsidR="007C146D" w:rsidRDefault="007C146D" w:rsidP="008313B7">
      <w:pPr>
        <w:pStyle w:val="TableFigure"/>
        <w:ind w:firstLine="720"/>
      </w:pPr>
      <w:r>
        <w:rPr>
          <w:rStyle w:val="Emphasis"/>
        </w:rPr>
        <w:t>Figure 1</w:t>
      </w:r>
      <w:r>
        <w:t xml:space="preserve">. </w:t>
      </w:r>
      <w:r>
        <w:t xml:space="preserve">The figure shows the scene named ‘main’ location under the assets folder. </w:t>
      </w:r>
    </w:p>
    <w:p w:rsidR="00426F08" w:rsidRDefault="00426F08"/>
    <w:p w:rsidR="00426F08" w:rsidRDefault="00426F08"/>
    <w:p w:rsidR="00426F08" w:rsidRDefault="00426F08"/>
    <w:p w:rsidR="00426F08" w:rsidRDefault="00426F08"/>
    <w:p w:rsidR="00426F08" w:rsidRDefault="00426F08"/>
    <w:p w:rsidR="00426F08" w:rsidRDefault="00426F08"/>
    <w:p w:rsidR="00426F08" w:rsidRDefault="00426F08">
      <w:pPr>
        <w:rPr>
          <w:rFonts w:asciiTheme="majorHAnsi" w:eastAsiaTheme="majorEastAsia" w:hAnsiTheme="majorHAnsi" w:cstheme="majorBidi"/>
          <w:b/>
          <w:bCs/>
        </w:rPr>
      </w:pPr>
    </w:p>
    <w:p w:rsidR="00426F08" w:rsidRPr="00C31D30" w:rsidRDefault="00AB4086" w:rsidP="00426F08">
      <w:pPr>
        <w:pStyle w:val="Heading2"/>
      </w:pPr>
      <w:r>
        <w:lastRenderedPageBreak/>
        <w:t>The screen</w:t>
      </w:r>
    </w:p>
    <w:p w:rsidR="00AB4086" w:rsidRDefault="00426F08" w:rsidP="00AB4086">
      <w:pPr>
        <w:pStyle w:val="NoSpacing"/>
      </w:pPr>
      <w:r>
        <w:t xml:space="preserve">The </w:t>
      </w:r>
      <w:r w:rsidR="00AB4086">
        <w:t xml:space="preserve">view of the screen showcases the virtual objects to be superimposed onto the real world when the user runs the application, completing the augmented reality pipeline. The objects aligned in the hieratical overview aren’t all 3D objects that can be directly seen by the user. </w:t>
      </w:r>
      <w:r w:rsidR="00AB4086">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1049655</wp:posOffset>
            </wp:positionV>
            <wp:extent cx="5943600" cy="3000375"/>
            <wp:effectExtent l="0" t="0" r="0" b="9525"/>
            <wp:wrapTopAndBottom/>
            <wp:docPr id="5" name="Picture 5" descr="C:\Users\Aly\AppData\Local\Microsoft\Windows\INetCache\Content.Wor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y\AppData\Local\Microsoft\Windows\INetCache\Content.Word\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anchor>
        </w:drawing>
      </w:r>
      <w:r w:rsidR="00AB4086">
        <w:t xml:space="preserve"> </w:t>
      </w:r>
    </w:p>
    <w:p w:rsidR="00426F08" w:rsidRDefault="00AB4086" w:rsidP="00413CCB">
      <w:pPr>
        <w:pStyle w:val="TableFigure"/>
        <w:spacing w:line="240" w:lineRule="auto"/>
        <w:jc w:val="center"/>
      </w:pPr>
      <w:r>
        <w:rPr>
          <w:rStyle w:val="Emphasis"/>
        </w:rPr>
        <w:t>Figure 2</w:t>
      </w:r>
      <w:r>
        <w:t xml:space="preserve">. The figure </w:t>
      </w:r>
      <w:r>
        <w:t xml:space="preserve">mirrors the users view when opening the application, </w:t>
      </w:r>
      <w:proofErr w:type="gramStart"/>
      <w:r>
        <w:t>The</w:t>
      </w:r>
      <w:proofErr w:type="gramEnd"/>
      <w:r>
        <w:t xml:space="preserve"> voice commands tooltip itself can be controlled through different voice commands. The box to align the QR code within is removable as well. The HoloLens environment is intentionally clean and devoid of crowding virtual objects to allow the nurse to focus on their task.</w:t>
      </w:r>
    </w:p>
    <w:p w:rsidR="00AB4086" w:rsidRDefault="00AB4086">
      <w:r>
        <w:br w:type="page"/>
      </w:r>
    </w:p>
    <w:p w:rsidR="00AB4086" w:rsidRPr="00C31D30" w:rsidRDefault="00AB4086" w:rsidP="00AB4086">
      <w:pPr>
        <w:pStyle w:val="Heading2"/>
      </w:pPr>
      <w:r>
        <w:lastRenderedPageBreak/>
        <w:t xml:space="preserve">The </w:t>
      </w:r>
      <w:r>
        <w:t>virtual objects</w:t>
      </w:r>
    </w:p>
    <w:p w:rsidR="008313B7" w:rsidRDefault="008313B7" w:rsidP="008313B7">
      <w:pPr>
        <w:pStyle w:val="NoSpacing"/>
      </w:pPr>
      <w:r>
        <w:rPr>
          <w:noProof/>
        </w:rPr>
        <w:drawing>
          <wp:anchor distT="0" distB="0" distL="114300" distR="114300" simplePos="0" relativeHeight="251659264" behindDoc="0" locked="0" layoutInCell="1" allowOverlap="1" wp14:anchorId="486031B4" wp14:editId="2D5FB49D">
            <wp:simplePos x="0" y="0"/>
            <wp:positionH relativeFrom="margin">
              <wp:posOffset>1676400</wp:posOffset>
            </wp:positionH>
            <wp:positionV relativeFrom="paragraph">
              <wp:posOffset>711835</wp:posOffset>
            </wp:positionV>
            <wp:extent cx="2724150" cy="3076575"/>
            <wp:effectExtent l="0" t="0" r="0" b="9525"/>
            <wp:wrapTopAndBottom/>
            <wp:docPr id="3" name="Picture 3" descr="C:\Users\Aly\AppData\Local\Microsoft\Windows\INetCache\Content.Word\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ly\AppData\Local\Microsoft\Windows\INetCache\Content.Word\dropdown.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3076575"/>
                    </a:xfrm>
                    <a:prstGeom prst="rect">
                      <a:avLst/>
                    </a:prstGeom>
                    <a:noFill/>
                    <a:ln>
                      <a:noFill/>
                    </a:ln>
                  </pic:spPr>
                </pic:pic>
              </a:graphicData>
            </a:graphic>
          </wp:anchor>
        </w:drawing>
      </w:r>
      <w:r w:rsidR="00AB4086">
        <w:t xml:space="preserve">The </w:t>
      </w:r>
      <w:r w:rsidR="00AB4086">
        <w:t>virtual objects each perform a specific role within the wound management system.</w:t>
      </w:r>
      <w:r w:rsidR="00AB4086">
        <w:t xml:space="preserve"> </w:t>
      </w:r>
      <w:r>
        <w:t>We will try to explain what is the task for each of the important items are.</w:t>
      </w:r>
      <w:r w:rsidRPr="008313B7">
        <w:rPr>
          <w:noProof/>
        </w:rPr>
        <w:t xml:space="preserve"> </w:t>
      </w:r>
      <w:r w:rsidR="00AB4086">
        <w:t xml:space="preserve"> </w:t>
      </w:r>
    </w:p>
    <w:p w:rsidR="00AB4086" w:rsidRPr="00413CCB" w:rsidRDefault="00AB4086" w:rsidP="008313B7">
      <w:pPr>
        <w:pStyle w:val="NoSpacing"/>
        <w:ind w:firstLine="720"/>
        <w:rPr>
          <w:kern w:val="24"/>
        </w:rPr>
      </w:pPr>
      <w:r>
        <w:rPr>
          <w:rStyle w:val="Emphasis"/>
        </w:rPr>
        <w:t xml:space="preserve">Figure </w:t>
      </w:r>
      <w:r w:rsidR="008313B7">
        <w:rPr>
          <w:rStyle w:val="Emphasis"/>
        </w:rPr>
        <w:t>3</w:t>
      </w:r>
      <w:r>
        <w:t xml:space="preserve">. </w:t>
      </w:r>
      <w:r w:rsidR="008313B7" w:rsidRPr="00413CCB">
        <w:rPr>
          <w:kern w:val="24"/>
        </w:rPr>
        <w:t>The figure lists the important virtual elements within the project</w:t>
      </w:r>
      <w:r w:rsidRPr="00413CCB">
        <w:rPr>
          <w:kern w:val="24"/>
        </w:rPr>
        <w:t>.</w:t>
      </w:r>
    </w:p>
    <w:p w:rsidR="00AB4086" w:rsidRDefault="00AB4086" w:rsidP="00AB4086">
      <w:pPr>
        <w:pStyle w:val="NoSpacing"/>
      </w:pPr>
    </w:p>
    <w:p w:rsidR="00AB4086" w:rsidRPr="00C31D30" w:rsidRDefault="008313B7" w:rsidP="00AB4086">
      <w:pPr>
        <w:pStyle w:val="Heading3"/>
      </w:pPr>
      <w:r>
        <w:t>Main Camera</w:t>
      </w:r>
      <w:r w:rsidR="00AB4086" w:rsidRPr="00C31D30">
        <w:t>.</w:t>
      </w:r>
    </w:p>
    <w:p w:rsidR="008313B7" w:rsidRDefault="008313B7" w:rsidP="00AB4086">
      <w:r>
        <w:t>The main camera is an object adapted from the HoloLens toolkit, it models the user and streams directly to the HoloLens screen using the HoloLens cameras. Its children are directly linked to it and thus move with it. As such we included all the tooltips and user messages to be always visible from the nurse’s perspective.</w:t>
      </w:r>
    </w:p>
    <w:p w:rsidR="008313B7" w:rsidRDefault="008313B7" w:rsidP="008313B7">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086100" cy="3209925"/>
            <wp:effectExtent l="0" t="0" r="0" b="9525"/>
            <wp:wrapTopAndBottom/>
            <wp:docPr id="7" name="Picture 7" descr="C:\Users\Aly\AppData\Local\Microsoft\Windows\INetCache\Content.Word\scans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y\AppData\Local\Microsoft\Windows\INetCache\Content.Word\scans 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3209925"/>
                    </a:xfrm>
                    <a:prstGeom prst="rect">
                      <a:avLst/>
                    </a:prstGeom>
                    <a:noFill/>
                    <a:ln>
                      <a:noFill/>
                    </a:ln>
                  </pic:spPr>
                </pic:pic>
              </a:graphicData>
            </a:graphic>
          </wp:anchor>
        </w:drawing>
      </w:r>
      <w:r>
        <w:t xml:space="preserve"> </w:t>
      </w:r>
      <w:r w:rsidRPr="00413CCB">
        <w:rPr>
          <w:i/>
          <w:iCs/>
        </w:rPr>
        <w:t>Figure 4</w:t>
      </w:r>
      <w:r>
        <w:t>. The figure</w:t>
      </w:r>
      <w:r>
        <w:t xml:space="preserve"> shows the voice commands available as displayed on the tooltip.</w:t>
      </w:r>
    </w:p>
    <w:p w:rsidR="008313B7" w:rsidRDefault="008313B7" w:rsidP="00AB4086"/>
    <w:p w:rsidR="008313B7" w:rsidRPr="00C31D30" w:rsidRDefault="008313B7" w:rsidP="008313B7">
      <w:pPr>
        <w:pStyle w:val="Heading3"/>
      </w:pPr>
      <w:r>
        <w:t>Script Manager</w:t>
      </w:r>
    </w:p>
    <w:p w:rsidR="008313B7" w:rsidRDefault="008313B7" w:rsidP="006E0376">
      <w:r>
        <w:t xml:space="preserve">The </w:t>
      </w:r>
      <w:r>
        <w:t>script manger holds all scripts that handle the data capturing and manipulating within the project, as well as the state machine variables</w:t>
      </w:r>
      <w:r>
        <w:t>.</w:t>
      </w:r>
      <w:r>
        <w:t xml:space="preserve"> The project contains many scripts, four of which are important to the process and can be edited to transform it. The scripts will be documented with comments for clarification.</w:t>
      </w:r>
    </w:p>
    <w:p w:rsidR="006E0376" w:rsidRDefault="006E0376" w:rsidP="006E0376">
      <w:pPr>
        <w:pStyle w:val="ListParagraph"/>
        <w:numPr>
          <w:ilvl w:val="0"/>
          <w:numId w:val="16"/>
        </w:numPr>
      </w:pPr>
      <w:r>
        <w:t>Gaze Gesture Manager: responsible for decoding the QR code, capturing the image for the QR code and playing an audio feedback to confirm the capture or signal an error. It also displays a few digits of the decoded QR string to be stuck over the QR to ensure the success with a visual cue.</w:t>
      </w:r>
    </w:p>
    <w:p w:rsidR="006E0376" w:rsidRDefault="006E0376" w:rsidP="006E0376">
      <w:pPr>
        <w:pStyle w:val="ListParagraph"/>
        <w:numPr>
          <w:ilvl w:val="0"/>
          <w:numId w:val="16"/>
        </w:numPr>
      </w:pPr>
      <w:r>
        <w:t>Photo Input: Captures an image for the QR code, helper to Gaze Gesture Manager. Handles ray casting to correctly place the text.</w:t>
      </w:r>
    </w:p>
    <w:p w:rsidR="006E0376" w:rsidRDefault="006E0376" w:rsidP="006E0376">
      <w:pPr>
        <w:pStyle w:val="ListParagraph"/>
        <w:numPr>
          <w:ilvl w:val="0"/>
          <w:numId w:val="16"/>
        </w:numPr>
      </w:pPr>
      <w:r>
        <w:lastRenderedPageBreak/>
        <w:t xml:space="preserve">Photo Capture and Save: Captures image of wound and posts it to server through a post form. This is where the server URL </w:t>
      </w:r>
      <w:proofErr w:type="gramStart"/>
      <w:r>
        <w:t>has to</w:t>
      </w:r>
      <w:proofErr w:type="gramEnd"/>
      <w:r>
        <w:t xml:space="preserve"> be edited, either through the unity interface or through the hardcoded default.</w:t>
      </w:r>
    </w:p>
    <w:p w:rsidR="008313B7" w:rsidRDefault="006E0376" w:rsidP="00E65DCD">
      <w:pPr>
        <w:pStyle w:val="ListParagraph"/>
        <w:numPr>
          <w:ilvl w:val="0"/>
          <w:numId w:val="16"/>
        </w:num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680720</wp:posOffset>
            </wp:positionV>
            <wp:extent cx="3133725" cy="4114800"/>
            <wp:effectExtent l="0" t="0" r="9525" b="0"/>
            <wp:wrapTopAndBottom/>
            <wp:docPr id="9" name="Picture 9" descr="C:\Users\Aly\AppData\Local\Microsoft\Windows\INetCache\Content.Word\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y\AppData\Local\Microsoft\Windows\INetCache\Content.Word\scrip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4114800"/>
                    </a:xfrm>
                    <a:prstGeom prst="rect">
                      <a:avLst/>
                    </a:prstGeom>
                    <a:noFill/>
                    <a:ln>
                      <a:noFill/>
                    </a:ln>
                  </pic:spPr>
                </pic:pic>
              </a:graphicData>
            </a:graphic>
          </wp:anchor>
        </w:drawing>
      </w:r>
      <w:r>
        <w:t xml:space="preserve">Show Hide Sight: Handles the toggle visibility of the QR and voice commands tooltips. To be controlled </w:t>
      </w:r>
    </w:p>
    <w:p w:rsidR="00E65DCD" w:rsidRDefault="00E65DCD" w:rsidP="00E65DCD">
      <w:pPr>
        <w:spacing w:line="240" w:lineRule="auto"/>
        <w:ind w:left="1080" w:firstLine="0"/>
        <w:jc w:val="center"/>
      </w:pPr>
      <w:r>
        <w:rPr>
          <w:rStyle w:val="SectionTitle"/>
        </w:rPr>
        <w:t>Figure 4</w:t>
      </w:r>
      <w:r>
        <w:t>. The figure shows the scripts added to the Script Manger game object, and their custom controls.</w:t>
      </w:r>
    </w:p>
    <w:p w:rsidR="00E65DCD" w:rsidRDefault="00E65DCD" w:rsidP="00E65DCD">
      <w:pPr>
        <w:pStyle w:val="ListParagraph"/>
        <w:ind w:left="1440"/>
      </w:pPr>
    </w:p>
    <w:p w:rsidR="00E65DCD" w:rsidRPr="00C31D30" w:rsidRDefault="00E65DCD" w:rsidP="00E65DCD">
      <w:pPr>
        <w:pStyle w:val="Heading3"/>
      </w:pPr>
      <w:r>
        <w:t>Measure</w:t>
      </w:r>
      <w:r>
        <w:t xml:space="preserve"> Manager</w:t>
      </w:r>
    </w:p>
    <w:p w:rsidR="00E65DCD" w:rsidRDefault="00E65DCD" w:rsidP="00E65DCD">
      <w:r>
        <w:t xml:space="preserve">The </w:t>
      </w:r>
      <w:r>
        <w:t>measure manager holds the script for creating lines between placed points onto the scene, connecting them and calculating the distance in centimeters.</w:t>
      </w:r>
    </w:p>
    <w:p w:rsidR="00E65DCD" w:rsidRPr="00C31D30" w:rsidRDefault="00E65DCD" w:rsidP="00E65DCD">
      <w:pPr>
        <w:pStyle w:val="Heading3"/>
      </w:pPr>
      <w:r>
        <w:lastRenderedPageBreak/>
        <w:t>Input</w:t>
      </w:r>
      <w:r>
        <w:t xml:space="preserve"> Manager</w:t>
      </w:r>
    </w:p>
    <w:p w:rsidR="00E65DCD" w:rsidRPr="00426F08" w:rsidRDefault="00E65DCD" w:rsidP="00E65DCD">
      <w:r>
        <w:t>The</w:t>
      </w:r>
      <w:r>
        <w:t xml:space="preserve"> input manager handles all sorts of real world input into the virtual environment, and channels the data to the correct receptor. As such it handles voice commands pipelining as well as gesture recognition.</w:t>
      </w:r>
    </w:p>
    <w:p w:rsidR="00E65DCD" w:rsidRPr="00C31D30" w:rsidRDefault="00E65DCD" w:rsidP="00E65DCD">
      <w:pPr>
        <w:pStyle w:val="Heading3"/>
      </w:pPr>
      <w:r>
        <w:t>Keyword</w:t>
      </w:r>
      <w:r>
        <w:t xml:space="preserve"> Manager</w:t>
      </w:r>
    </w:p>
    <w:p w:rsidR="00E65DCD" w:rsidRPr="00426F08" w:rsidRDefault="00E65DCD" w:rsidP="00E65DCD">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723900</wp:posOffset>
            </wp:positionV>
            <wp:extent cx="3143250" cy="3638550"/>
            <wp:effectExtent l="0" t="0" r="0" b="0"/>
            <wp:wrapTopAndBottom/>
            <wp:docPr id="10" name="Picture 10" descr="C:\Users\Aly\AppData\Local\Microsoft\Windows\INetCache\Content.Word\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y\AppData\Local\Microsoft\Windows\INetCache\Content.Word\keyword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0196" b="-1"/>
                    <a:stretch/>
                  </pic:blipFill>
                  <pic:spPr bwMode="auto">
                    <a:xfrm>
                      <a:off x="0" y="0"/>
                      <a:ext cx="3143250" cy="3638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The </w:t>
      </w:r>
      <w:r>
        <w:t>keyword manager is responsible for defining what keywords are to be recognized by the HoloLens and what function should be called when said keywords are recognized</w:t>
      </w:r>
      <w:r>
        <w:t xml:space="preserve">. </w:t>
      </w:r>
    </w:p>
    <w:p w:rsidR="00E65DCD" w:rsidRDefault="00E65DCD" w:rsidP="00E65DCD">
      <w:pPr>
        <w:spacing w:line="240" w:lineRule="auto"/>
        <w:jc w:val="center"/>
      </w:pPr>
      <w:r>
        <w:rPr>
          <w:rStyle w:val="SectionTitle"/>
        </w:rPr>
        <w:t>Figure 4</w:t>
      </w:r>
      <w:r>
        <w:t xml:space="preserve">. The figure </w:t>
      </w:r>
      <w:r>
        <w:t xml:space="preserve">lists the keywords to be recognized by the Input Manger and which function of which script is to be called </w:t>
      </w:r>
      <w:proofErr w:type="gramStart"/>
      <w:r>
        <w:t>as a result of</w:t>
      </w:r>
      <w:proofErr w:type="gramEnd"/>
      <w:r>
        <w:t xml:space="preserve"> it.</w:t>
      </w:r>
    </w:p>
    <w:p w:rsidR="00E65DCD" w:rsidRDefault="00E65DCD" w:rsidP="00E65DCD"/>
    <w:p w:rsidR="00E65DCD" w:rsidRPr="00C31D30" w:rsidRDefault="00E65DCD" w:rsidP="00E65DCD">
      <w:pPr>
        <w:pStyle w:val="Heading3"/>
      </w:pPr>
      <w:r>
        <w:t>Cursor and Spatial Mapping</w:t>
      </w:r>
    </w:p>
    <w:p w:rsidR="00E65DCD" w:rsidRPr="00426F08" w:rsidRDefault="00E65DCD" w:rsidP="00E65DCD">
      <w:r>
        <w:t>T</w:t>
      </w:r>
      <w:r>
        <w:t xml:space="preserve">hese are both elements </w:t>
      </w:r>
      <w:r w:rsidR="00AF4E9C">
        <w:t xml:space="preserve">essential for any HoloLens project, the cursor maps to the user’s hand in the virtual world, while the spatial mapping handles depth perception and object </w:t>
      </w:r>
      <w:r w:rsidR="00AF4E9C" w:rsidRPr="00AF4E9C">
        <w:t xml:space="preserve">occultation </w:t>
      </w:r>
      <w:r w:rsidR="00AF4E9C">
        <w:t>to correctly integrate the augmented reality into the nurse’s view.</w:t>
      </w:r>
      <w:bookmarkStart w:id="0" w:name="_GoBack"/>
      <w:bookmarkEnd w:id="0"/>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211E74B6CDC404BBD4092B637B12DF2"/>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98259F941EC2423E9F992C158F6CDFE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63CE50F92D4E41FCA40565E456BF9EE8"/>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90F1A536EC8492F8E601B202C4F247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11625979714447598BF9BACB7017D19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C5C85A454A11412C96875119C2C3256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6C90F2121A8432CB0DE6AF9554C868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5AE1B08A048640F4B7795CF0A8223117"/>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D3FDC6663AB64CE9BDB5ABFE39377C4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8D1F5B607D574F4481797577BD3A7FF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EB0EF98620044D71855F261CE540461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193E527C925146C6A7A4386CF8B5B3E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B3D4E4D08754D0CA0B7A841E8E6AFE7"/>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159C735C8C8D44A8B4514747D7A1301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FACFBF44E5D346F894F81EA2F251D87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FEB16BB88A9D49B2A7D2963DBC2712A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2A3E419F49B4D65A22A5751D359E50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0C52D1607214B96834DFBD8B1964300"/>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BFBA472C31184A998A30963FB17B5B7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E4BFBA30B7F45DA8116B5FBB6A2C80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791B489421E54AFAB35C793807632D5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2BD2C84A3AAB44DEA481FE74402F267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CF26E536506F48D7923089ACF237E953"/>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9F2B7384900C4A708131ED8DC0C87A4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95910420D7746EF804D0A0C4152848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13603C08701C4C0F991C82D6ACD6221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06243E1C69DD4CCBA1F58A8BDC36C7B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553D86AB58894B1AA579049FC919ECD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9D445A29F0804BF2A0DC74B1195FCC9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3CA80249FC8541578B06E528946534F5"/>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14D53B0CF8594080AB3F893F2725FFE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02901BB602AC4D06A5AD1203AF16A8E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3FAC578C762549F6BEACBA43E2BFD1E1"/>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18258BE428E1499B9EEC4B716180CCD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27BF99C5249A443D8066AE574878F0D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CFB7764A08347FFB900F434AFF957A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82804B75C9CC44BA881D8DE70EC7DFE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E0435934BD154C4C9490DA50609310F8"/>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10B8DCA445446F1A63653213B817A0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86EEEA82AE44F5A824EAE157F7F563B"/>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6E98FA25AED045E389B0F661E81C8BC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78C" w:rsidRDefault="0068378C">
      <w:pPr>
        <w:spacing w:line="240" w:lineRule="auto"/>
      </w:pPr>
      <w:r>
        <w:separator/>
      </w:r>
    </w:p>
    <w:p w:rsidR="0068378C" w:rsidRDefault="0068378C"/>
  </w:endnote>
  <w:endnote w:type="continuationSeparator" w:id="0">
    <w:p w:rsidR="0068378C" w:rsidRDefault="0068378C">
      <w:pPr>
        <w:spacing w:line="240" w:lineRule="auto"/>
      </w:pPr>
      <w:r>
        <w:continuationSeparator/>
      </w:r>
    </w:p>
    <w:p w:rsidR="0068378C" w:rsidRDefault="00683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78C" w:rsidRDefault="0068378C">
      <w:pPr>
        <w:spacing w:line="240" w:lineRule="auto"/>
      </w:pPr>
      <w:r>
        <w:separator/>
      </w:r>
    </w:p>
    <w:p w:rsidR="0068378C" w:rsidRDefault="0068378C"/>
  </w:footnote>
  <w:footnote w:type="continuationSeparator" w:id="0">
    <w:p w:rsidR="0068378C" w:rsidRDefault="0068378C">
      <w:pPr>
        <w:spacing w:line="240" w:lineRule="auto"/>
      </w:pPr>
      <w:r>
        <w:continuationSeparator/>
      </w:r>
    </w:p>
    <w:p w:rsidR="0068378C" w:rsidRDefault="006837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8378C">
    <w:pPr>
      <w:pStyle w:val="Header"/>
    </w:pPr>
    <w:sdt>
      <w:sdtPr>
        <w:rPr>
          <w:rStyle w:val="Strong"/>
        </w:rPr>
        <w:alias w:val="Running head"/>
        <w:tag w:val=""/>
        <w:id w:val="12739865"/>
        <w:placeholder>
          <w:docPart w:val="986EEEA82AE44F5A824EAE157F7F563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B4086">
          <w:rPr>
            <w:rStyle w:val="Strong"/>
          </w:rPr>
          <w:t>WDM: Hololens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F4E9C">
      <w:rPr>
        <w:rStyle w:val="Strong"/>
        <w:noProof/>
      </w:rPr>
      <w:t>11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52" w:rsidRDefault="005D3A03">
    <w:pPr>
      <w:pStyle w:val="Header"/>
    </w:pPr>
    <w:r>
      <w:t xml:space="preserve">Running head: </w:t>
    </w:r>
    <w:sdt>
      <w:sdtPr>
        <w:rPr>
          <w:rStyle w:val="Strong"/>
        </w:rPr>
        <w:alias w:val="Running head"/>
        <w:tag w:val=""/>
        <w:id w:val="-696842620"/>
        <w:placeholder>
          <w:docPart w:val="6E98FA25AED045E389B0F661E81C8BC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B4086">
          <w:rPr>
            <w:rStyle w:val="Strong"/>
          </w:rPr>
          <w:t>WDM: Hololens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65DCD">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1353E9"/>
    <w:multiLevelType w:val="hybridMultilevel"/>
    <w:tmpl w:val="90628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76"/>
    <w:rsid w:val="000D2CC9"/>
    <w:rsid w:val="000D3F41"/>
    <w:rsid w:val="00156148"/>
    <w:rsid w:val="001D5976"/>
    <w:rsid w:val="00355DCA"/>
    <w:rsid w:val="00413CCB"/>
    <w:rsid w:val="00426F08"/>
    <w:rsid w:val="00551A02"/>
    <w:rsid w:val="005534FA"/>
    <w:rsid w:val="005D3A03"/>
    <w:rsid w:val="006030D4"/>
    <w:rsid w:val="0068378C"/>
    <w:rsid w:val="006E0376"/>
    <w:rsid w:val="007C146D"/>
    <w:rsid w:val="007D43DC"/>
    <w:rsid w:val="008002C0"/>
    <w:rsid w:val="008313B7"/>
    <w:rsid w:val="00851CCA"/>
    <w:rsid w:val="008C5323"/>
    <w:rsid w:val="00917652"/>
    <w:rsid w:val="009A6A3B"/>
    <w:rsid w:val="00AB4086"/>
    <w:rsid w:val="00AF4E9C"/>
    <w:rsid w:val="00B0712D"/>
    <w:rsid w:val="00B823AA"/>
    <w:rsid w:val="00BA45DB"/>
    <w:rsid w:val="00BF4184"/>
    <w:rsid w:val="00C0601E"/>
    <w:rsid w:val="00C31D30"/>
    <w:rsid w:val="00CD6E39"/>
    <w:rsid w:val="00CF6E91"/>
    <w:rsid w:val="00D85B68"/>
    <w:rsid w:val="00E6004D"/>
    <w:rsid w:val="00E65DC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69DE7"/>
  <w15:chartTrackingRefBased/>
  <w15:docId w15:val="{D3E96EAF-39B7-4396-9053-C4005A9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FA408D3AAC4BD2B97FA619BB0801EB"/>
        <w:category>
          <w:name w:val="General"/>
          <w:gallery w:val="placeholder"/>
        </w:category>
        <w:types>
          <w:type w:val="bbPlcHdr"/>
        </w:types>
        <w:behaviors>
          <w:behavior w:val="content"/>
        </w:behaviors>
        <w:guid w:val="{5C69A0BA-097B-47B0-AF72-B442EC946F20}"/>
      </w:docPartPr>
      <w:docPartBody>
        <w:p w:rsidR="0024787F" w:rsidRDefault="00202430">
          <w:pPr>
            <w:pStyle w:val="50FA408D3AAC4BD2B97FA619BB0801EB"/>
          </w:pPr>
          <w:r>
            <w:t>[Title Here, up to 12 Words, on One to Two Lines]</w:t>
          </w:r>
        </w:p>
      </w:docPartBody>
    </w:docPart>
    <w:docPart>
      <w:docPartPr>
        <w:name w:val="217761A2B7834F108E1774181D299009"/>
        <w:category>
          <w:name w:val="General"/>
          <w:gallery w:val="placeholder"/>
        </w:category>
        <w:types>
          <w:type w:val="bbPlcHdr"/>
        </w:types>
        <w:behaviors>
          <w:behavior w:val="content"/>
        </w:behaviors>
        <w:guid w:val="{D908E213-08CA-4300-AB4E-236DA701225A}"/>
      </w:docPartPr>
      <w:docPartBody>
        <w:p w:rsidR="0024787F" w:rsidRDefault="00202430">
          <w:pPr>
            <w:pStyle w:val="217761A2B7834F108E1774181D299009"/>
          </w:pPr>
          <w:r>
            <w:t>Abstract</w:t>
          </w:r>
        </w:p>
      </w:docPartBody>
    </w:docPart>
    <w:docPart>
      <w:docPartPr>
        <w:name w:val="2650AE0BD71D4461815F121942849CC4"/>
        <w:category>
          <w:name w:val="General"/>
          <w:gallery w:val="placeholder"/>
        </w:category>
        <w:types>
          <w:type w:val="bbPlcHdr"/>
        </w:types>
        <w:behaviors>
          <w:behavior w:val="content"/>
        </w:behaviors>
        <w:guid w:val="{D32C2270-0FE6-48DE-91F9-27A6A0AD5D59}"/>
      </w:docPartPr>
      <w:docPartBody>
        <w:p w:rsidR="0024787F" w:rsidRDefault="00202430">
          <w:pPr>
            <w:pStyle w:val="2650AE0BD71D4461815F121942849CC4"/>
          </w:pPr>
          <w:r>
            <w:t>[Title Here, up to 12 Words, on One to Two Lines]</w:t>
          </w:r>
        </w:p>
      </w:docPartBody>
    </w:docPart>
    <w:docPart>
      <w:docPartPr>
        <w:name w:val="8211E74B6CDC404BBD4092B637B12DF2"/>
        <w:category>
          <w:name w:val="General"/>
          <w:gallery w:val="placeholder"/>
        </w:category>
        <w:types>
          <w:type w:val="bbPlcHdr"/>
        </w:types>
        <w:behaviors>
          <w:behavior w:val="content"/>
        </w:behaviors>
        <w:guid w:val="{BA066509-46F7-4A6F-9585-04EF0F7F4A50}"/>
      </w:docPartPr>
      <w:docPartBody>
        <w:p w:rsidR="0024787F" w:rsidRDefault="00202430">
          <w:pPr>
            <w:pStyle w:val="8211E74B6CDC404BBD4092B637B12DF2"/>
          </w:pPr>
          <w:r>
            <w:t>Footnotes</w:t>
          </w:r>
        </w:p>
      </w:docPartBody>
    </w:docPart>
    <w:docPart>
      <w:docPartPr>
        <w:name w:val="98259F941EC2423E9F992C158F6CDFEB"/>
        <w:category>
          <w:name w:val="General"/>
          <w:gallery w:val="placeholder"/>
        </w:category>
        <w:types>
          <w:type w:val="bbPlcHdr"/>
        </w:types>
        <w:behaviors>
          <w:behavior w:val="content"/>
        </w:behaviors>
        <w:guid w:val="{3E91452D-38E0-4534-B907-5A18335A45F7}"/>
      </w:docPartPr>
      <w:docPartBody>
        <w:p w:rsidR="0024787F" w:rsidRDefault="00202430">
          <w:pPr>
            <w:pStyle w:val="98259F941EC2423E9F992C158F6CDFE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63CE50F92D4E41FCA40565E456BF9EE8"/>
        <w:category>
          <w:name w:val="General"/>
          <w:gallery w:val="placeholder"/>
        </w:category>
        <w:types>
          <w:type w:val="bbPlcHdr"/>
        </w:types>
        <w:behaviors>
          <w:behavior w:val="content"/>
        </w:behaviors>
        <w:guid w:val="{A75A7518-2A9C-4BEE-9B18-5064309E671F}"/>
      </w:docPartPr>
      <w:docPartBody>
        <w:p w:rsidR="0024787F" w:rsidRDefault="00202430">
          <w:pPr>
            <w:pStyle w:val="63CE50F92D4E41FCA40565E456BF9EE8"/>
          </w:pPr>
          <w:r w:rsidRPr="00C0601E">
            <w:t>[Table Title]</w:t>
          </w:r>
        </w:p>
      </w:docPartBody>
    </w:docPart>
    <w:docPart>
      <w:docPartPr>
        <w:name w:val="790F1A536EC8492F8E601B202C4F2474"/>
        <w:category>
          <w:name w:val="General"/>
          <w:gallery w:val="placeholder"/>
        </w:category>
        <w:types>
          <w:type w:val="bbPlcHdr"/>
        </w:types>
        <w:behaviors>
          <w:behavior w:val="content"/>
        </w:behaviors>
        <w:guid w:val="{CA65A884-2D91-4D14-8069-D7230628C0D8}"/>
      </w:docPartPr>
      <w:docPartBody>
        <w:p w:rsidR="0024787F" w:rsidRDefault="00202430">
          <w:pPr>
            <w:pStyle w:val="790F1A536EC8492F8E601B202C4F2474"/>
          </w:pPr>
          <w:r w:rsidRPr="00BF4184">
            <w:t>Column Head</w:t>
          </w:r>
        </w:p>
      </w:docPartBody>
    </w:docPart>
    <w:docPart>
      <w:docPartPr>
        <w:name w:val="11625979714447598BF9BACB7017D191"/>
        <w:category>
          <w:name w:val="General"/>
          <w:gallery w:val="placeholder"/>
        </w:category>
        <w:types>
          <w:type w:val="bbPlcHdr"/>
        </w:types>
        <w:behaviors>
          <w:behavior w:val="content"/>
        </w:behaviors>
        <w:guid w:val="{0C049117-A6D7-440C-9942-B98D46D55275}"/>
      </w:docPartPr>
      <w:docPartBody>
        <w:p w:rsidR="0024787F" w:rsidRDefault="00202430">
          <w:pPr>
            <w:pStyle w:val="11625979714447598BF9BACB7017D191"/>
          </w:pPr>
          <w:r w:rsidRPr="00BF4184">
            <w:t>Column Head</w:t>
          </w:r>
        </w:p>
      </w:docPartBody>
    </w:docPart>
    <w:docPart>
      <w:docPartPr>
        <w:name w:val="C5C85A454A11412C96875119C2C3256D"/>
        <w:category>
          <w:name w:val="General"/>
          <w:gallery w:val="placeholder"/>
        </w:category>
        <w:types>
          <w:type w:val="bbPlcHdr"/>
        </w:types>
        <w:behaviors>
          <w:behavior w:val="content"/>
        </w:behaviors>
        <w:guid w:val="{36E0343F-6D49-4337-8D11-FEBAA41180FB}"/>
      </w:docPartPr>
      <w:docPartBody>
        <w:p w:rsidR="0024787F" w:rsidRDefault="00202430">
          <w:pPr>
            <w:pStyle w:val="C5C85A454A11412C96875119C2C3256D"/>
          </w:pPr>
          <w:r w:rsidRPr="00BF4184">
            <w:t>Column Head</w:t>
          </w:r>
        </w:p>
      </w:docPartBody>
    </w:docPart>
    <w:docPart>
      <w:docPartPr>
        <w:name w:val="06C90F2121A8432CB0DE6AF9554C868A"/>
        <w:category>
          <w:name w:val="General"/>
          <w:gallery w:val="placeholder"/>
        </w:category>
        <w:types>
          <w:type w:val="bbPlcHdr"/>
        </w:types>
        <w:behaviors>
          <w:behavior w:val="content"/>
        </w:behaviors>
        <w:guid w:val="{F5B4DC80-DC64-4A42-AB68-BCBA73F3C603}"/>
      </w:docPartPr>
      <w:docPartBody>
        <w:p w:rsidR="0024787F" w:rsidRDefault="00202430">
          <w:pPr>
            <w:pStyle w:val="06C90F2121A8432CB0DE6AF9554C868A"/>
          </w:pPr>
          <w:r w:rsidRPr="00BF4184">
            <w:t>Column Head</w:t>
          </w:r>
        </w:p>
      </w:docPartBody>
    </w:docPart>
    <w:docPart>
      <w:docPartPr>
        <w:name w:val="5AE1B08A048640F4B7795CF0A8223117"/>
        <w:category>
          <w:name w:val="General"/>
          <w:gallery w:val="placeholder"/>
        </w:category>
        <w:types>
          <w:type w:val="bbPlcHdr"/>
        </w:types>
        <w:behaviors>
          <w:behavior w:val="content"/>
        </w:behaviors>
        <w:guid w:val="{DE6DE406-A6C1-4C02-872A-1E26E030650C}"/>
      </w:docPartPr>
      <w:docPartBody>
        <w:p w:rsidR="0024787F" w:rsidRDefault="00202430">
          <w:pPr>
            <w:pStyle w:val="5AE1B08A048640F4B7795CF0A8223117"/>
          </w:pPr>
          <w:r w:rsidRPr="00BF4184">
            <w:t>Column Head</w:t>
          </w:r>
        </w:p>
      </w:docPartBody>
    </w:docPart>
    <w:docPart>
      <w:docPartPr>
        <w:name w:val="D3FDC6663AB64CE9BDB5ABFE39377C43"/>
        <w:category>
          <w:name w:val="General"/>
          <w:gallery w:val="placeholder"/>
        </w:category>
        <w:types>
          <w:type w:val="bbPlcHdr"/>
        </w:types>
        <w:behaviors>
          <w:behavior w:val="content"/>
        </w:behaviors>
        <w:guid w:val="{56AAE3B2-5DF6-400A-8798-7D74CAA54D91}"/>
      </w:docPartPr>
      <w:docPartBody>
        <w:p w:rsidR="0024787F" w:rsidRDefault="00202430">
          <w:pPr>
            <w:pStyle w:val="D3FDC6663AB64CE9BDB5ABFE39377C43"/>
          </w:pPr>
          <w:r w:rsidRPr="00BF4184">
            <w:t>Row Head</w:t>
          </w:r>
        </w:p>
      </w:docPartBody>
    </w:docPart>
    <w:docPart>
      <w:docPartPr>
        <w:name w:val="8D1F5B607D574F4481797577BD3A7FF2"/>
        <w:category>
          <w:name w:val="General"/>
          <w:gallery w:val="placeholder"/>
        </w:category>
        <w:types>
          <w:type w:val="bbPlcHdr"/>
        </w:types>
        <w:behaviors>
          <w:behavior w:val="content"/>
        </w:behaviors>
        <w:guid w:val="{150E0902-65EF-47C9-B37B-2B439A4403AF}"/>
      </w:docPartPr>
      <w:docPartBody>
        <w:p w:rsidR="0024787F" w:rsidRDefault="00202430">
          <w:pPr>
            <w:pStyle w:val="8D1F5B607D574F4481797577BD3A7FF2"/>
          </w:pPr>
          <w:r w:rsidRPr="00BF4184">
            <w:t>123</w:t>
          </w:r>
        </w:p>
      </w:docPartBody>
    </w:docPart>
    <w:docPart>
      <w:docPartPr>
        <w:name w:val="EB0EF98620044D71855F261CE540461A"/>
        <w:category>
          <w:name w:val="General"/>
          <w:gallery w:val="placeholder"/>
        </w:category>
        <w:types>
          <w:type w:val="bbPlcHdr"/>
        </w:types>
        <w:behaviors>
          <w:behavior w:val="content"/>
        </w:behaviors>
        <w:guid w:val="{E33C2A3E-E24D-4CB0-B1BD-2D131774CDD0}"/>
      </w:docPartPr>
      <w:docPartBody>
        <w:p w:rsidR="0024787F" w:rsidRDefault="00202430">
          <w:pPr>
            <w:pStyle w:val="EB0EF98620044D71855F261CE540461A"/>
          </w:pPr>
          <w:r w:rsidRPr="00BF4184">
            <w:t>123</w:t>
          </w:r>
        </w:p>
      </w:docPartBody>
    </w:docPart>
    <w:docPart>
      <w:docPartPr>
        <w:name w:val="193E527C925146C6A7A4386CF8B5B3E6"/>
        <w:category>
          <w:name w:val="General"/>
          <w:gallery w:val="placeholder"/>
        </w:category>
        <w:types>
          <w:type w:val="bbPlcHdr"/>
        </w:types>
        <w:behaviors>
          <w:behavior w:val="content"/>
        </w:behaviors>
        <w:guid w:val="{4B325CA8-619B-4909-B000-CB90D777EFF9}"/>
      </w:docPartPr>
      <w:docPartBody>
        <w:p w:rsidR="0024787F" w:rsidRDefault="00202430">
          <w:pPr>
            <w:pStyle w:val="193E527C925146C6A7A4386CF8B5B3E6"/>
          </w:pPr>
          <w:r w:rsidRPr="00BF4184">
            <w:t>123</w:t>
          </w:r>
        </w:p>
      </w:docPartBody>
    </w:docPart>
    <w:docPart>
      <w:docPartPr>
        <w:name w:val="8B3D4E4D08754D0CA0B7A841E8E6AFE7"/>
        <w:category>
          <w:name w:val="General"/>
          <w:gallery w:val="placeholder"/>
        </w:category>
        <w:types>
          <w:type w:val="bbPlcHdr"/>
        </w:types>
        <w:behaviors>
          <w:behavior w:val="content"/>
        </w:behaviors>
        <w:guid w:val="{7DA3BFA5-7845-49BA-9F14-67F684FE14C0}"/>
      </w:docPartPr>
      <w:docPartBody>
        <w:p w:rsidR="0024787F" w:rsidRDefault="00202430">
          <w:pPr>
            <w:pStyle w:val="8B3D4E4D08754D0CA0B7A841E8E6AFE7"/>
          </w:pPr>
          <w:r w:rsidRPr="00BF4184">
            <w:t>123</w:t>
          </w:r>
        </w:p>
      </w:docPartBody>
    </w:docPart>
    <w:docPart>
      <w:docPartPr>
        <w:name w:val="159C735C8C8D44A8B4514747D7A13012"/>
        <w:category>
          <w:name w:val="General"/>
          <w:gallery w:val="placeholder"/>
        </w:category>
        <w:types>
          <w:type w:val="bbPlcHdr"/>
        </w:types>
        <w:behaviors>
          <w:behavior w:val="content"/>
        </w:behaviors>
        <w:guid w:val="{F6C67CB1-F535-4E69-87C6-9F7BDD6D0B0D}"/>
      </w:docPartPr>
      <w:docPartBody>
        <w:p w:rsidR="0024787F" w:rsidRDefault="00202430">
          <w:pPr>
            <w:pStyle w:val="159C735C8C8D44A8B4514747D7A13012"/>
          </w:pPr>
          <w:r w:rsidRPr="00BF4184">
            <w:t>Row Head</w:t>
          </w:r>
        </w:p>
      </w:docPartBody>
    </w:docPart>
    <w:docPart>
      <w:docPartPr>
        <w:name w:val="FACFBF44E5D346F894F81EA2F251D870"/>
        <w:category>
          <w:name w:val="General"/>
          <w:gallery w:val="placeholder"/>
        </w:category>
        <w:types>
          <w:type w:val="bbPlcHdr"/>
        </w:types>
        <w:behaviors>
          <w:behavior w:val="content"/>
        </w:behaviors>
        <w:guid w:val="{1BEA608B-55B3-48E0-9450-896F4BA64605}"/>
      </w:docPartPr>
      <w:docPartBody>
        <w:p w:rsidR="0024787F" w:rsidRDefault="00202430">
          <w:pPr>
            <w:pStyle w:val="FACFBF44E5D346F894F81EA2F251D870"/>
          </w:pPr>
          <w:r w:rsidRPr="00BF4184">
            <w:t>456</w:t>
          </w:r>
        </w:p>
      </w:docPartBody>
    </w:docPart>
    <w:docPart>
      <w:docPartPr>
        <w:name w:val="FEB16BB88A9D49B2A7D2963DBC2712A6"/>
        <w:category>
          <w:name w:val="General"/>
          <w:gallery w:val="placeholder"/>
        </w:category>
        <w:types>
          <w:type w:val="bbPlcHdr"/>
        </w:types>
        <w:behaviors>
          <w:behavior w:val="content"/>
        </w:behaviors>
        <w:guid w:val="{F8FF76B7-379C-48DE-8F73-A20BC7BD9D76}"/>
      </w:docPartPr>
      <w:docPartBody>
        <w:p w:rsidR="0024787F" w:rsidRDefault="00202430">
          <w:pPr>
            <w:pStyle w:val="FEB16BB88A9D49B2A7D2963DBC2712A6"/>
          </w:pPr>
          <w:r w:rsidRPr="00BF4184">
            <w:t>456</w:t>
          </w:r>
        </w:p>
      </w:docPartBody>
    </w:docPart>
    <w:docPart>
      <w:docPartPr>
        <w:name w:val="C2A3E419F49B4D65A22A5751D359E501"/>
        <w:category>
          <w:name w:val="General"/>
          <w:gallery w:val="placeholder"/>
        </w:category>
        <w:types>
          <w:type w:val="bbPlcHdr"/>
        </w:types>
        <w:behaviors>
          <w:behavior w:val="content"/>
        </w:behaviors>
        <w:guid w:val="{09E20369-2894-4DDE-AC03-D9D2EF360A1D}"/>
      </w:docPartPr>
      <w:docPartBody>
        <w:p w:rsidR="0024787F" w:rsidRDefault="00202430">
          <w:pPr>
            <w:pStyle w:val="C2A3E419F49B4D65A22A5751D359E501"/>
          </w:pPr>
          <w:r w:rsidRPr="00BF4184">
            <w:t>456</w:t>
          </w:r>
        </w:p>
      </w:docPartBody>
    </w:docPart>
    <w:docPart>
      <w:docPartPr>
        <w:name w:val="10C52D1607214B96834DFBD8B1964300"/>
        <w:category>
          <w:name w:val="General"/>
          <w:gallery w:val="placeholder"/>
        </w:category>
        <w:types>
          <w:type w:val="bbPlcHdr"/>
        </w:types>
        <w:behaviors>
          <w:behavior w:val="content"/>
        </w:behaviors>
        <w:guid w:val="{2F6A4CA2-0469-4AE5-9D75-10F8496A5AB5}"/>
      </w:docPartPr>
      <w:docPartBody>
        <w:p w:rsidR="0024787F" w:rsidRDefault="00202430">
          <w:pPr>
            <w:pStyle w:val="10C52D1607214B96834DFBD8B1964300"/>
          </w:pPr>
          <w:r w:rsidRPr="00BF4184">
            <w:t>456</w:t>
          </w:r>
        </w:p>
      </w:docPartBody>
    </w:docPart>
    <w:docPart>
      <w:docPartPr>
        <w:name w:val="BFBA472C31184A998A30963FB17B5B70"/>
        <w:category>
          <w:name w:val="General"/>
          <w:gallery w:val="placeholder"/>
        </w:category>
        <w:types>
          <w:type w:val="bbPlcHdr"/>
        </w:types>
        <w:behaviors>
          <w:behavior w:val="content"/>
        </w:behaviors>
        <w:guid w:val="{EFDEFE12-134E-4862-9ADE-989C1DE0D7B1}"/>
      </w:docPartPr>
      <w:docPartBody>
        <w:p w:rsidR="0024787F" w:rsidRDefault="00202430">
          <w:pPr>
            <w:pStyle w:val="BFBA472C31184A998A30963FB17B5B70"/>
          </w:pPr>
          <w:r w:rsidRPr="00BF4184">
            <w:t>Row Head</w:t>
          </w:r>
        </w:p>
      </w:docPartBody>
    </w:docPart>
    <w:docPart>
      <w:docPartPr>
        <w:name w:val="3E4BFBA30B7F45DA8116B5FBB6A2C80F"/>
        <w:category>
          <w:name w:val="General"/>
          <w:gallery w:val="placeholder"/>
        </w:category>
        <w:types>
          <w:type w:val="bbPlcHdr"/>
        </w:types>
        <w:behaviors>
          <w:behavior w:val="content"/>
        </w:behaviors>
        <w:guid w:val="{47FEE2D1-5FE7-431E-8742-EB25C146DE83}"/>
      </w:docPartPr>
      <w:docPartBody>
        <w:p w:rsidR="0024787F" w:rsidRDefault="00202430">
          <w:pPr>
            <w:pStyle w:val="3E4BFBA30B7F45DA8116B5FBB6A2C80F"/>
          </w:pPr>
          <w:r w:rsidRPr="00BF4184">
            <w:t>789</w:t>
          </w:r>
        </w:p>
      </w:docPartBody>
    </w:docPart>
    <w:docPart>
      <w:docPartPr>
        <w:name w:val="791B489421E54AFAB35C793807632D5E"/>
        <w:category>
          <w:name w:val="General"/>
          <w:gallery w:val="placeholder"/>
        </w:category>
        <w:types>
          <w:type w:val="bbPlcHdr"/>
        </w:types>
        <w:behaviors>
          <w:behavior w:val="content"/>
        </w:behaviors>
        <w:guid w:val="{6673B9D7-DC9A-42B0-826C-0B0E44637007}"/>
      </w:docPartPr>
      <w:docPartBody>
        <w:p w:rsidR="0024787F" w:rsidRDefault="00202430">
          <w:pPr>
            <w:pStyle w:val="791B489421E54AFAB35C793807632D5E"/>
          </w:pPr>
          <w:r w:rsidRPr="00BF4184">
            <w:t>789</w:t>
          </w:r>
        </w:p>
      </w:docPartBody>
    </w:docPart>
    <w:docPart>
      <w:docPartPr>
        <w:name w:val="2BD2C84A3AAB44DEA481FE74402F2677"/>
        <w:category>
          <w:name w:val="General"/>
          <w:gallery w:val="placeholder"/>
        </w:category>
        <w:types>
          <w:type w:val="bbPlcHdr"/>
        </w:types>
        <w:behaviors>
          <w:behavior w:val="content"/>
        </w:behaviors>
        <w:guid w:val="{C05D7C75-D3C5-4E7A-AEE8-60CAE463EE6B}"/>
      </w:docPartPr>
      <w:docPartBody>
        <w:p w:rsidR="0024787F" w:rsidRDefault="00202430">
          <w:pPr>
            <w:pStyle w:val="2BD2C84A3AAB44DEA481FE74402F2677"/>
          </w:pPr>
          <w:r w:rsidRPr="00BF4184">
            <w:t>789</w:t>
          </w:r>
        </w:p>
      </w:docPartBody>
    </w:docPart>
    <w:docPart>
      <w:docPartPr>
        <w:name w:val="CF26E536506F48D7923089ACF237E953"/>
        <w:category>
          <w:name w:val="General"/>
          <w:gallery w:val="placeholder"/>
        </w:category>
        <w:types>
          <w:type w:val="bbPlcHdr"/>
        </w:types>
        <w:behaviors>
          <w:behavior w:val="content"/>
        </w:behaviors>
        <w:guid w:val="{461D5481-611F-4659-A3F8-6119FBE71488}"/>
      </w:docPartPr>
      <w:docPartBody>
        <w:p w:rsidR="0024787F" w:rsidRDefault="00202430">
          <w:pPr>
            <w:pStyle w:val="CF26E536506F48D7923089ACF237E953"/>
          </w:pPr>
          <w:r w:rsidRPr="00BF4184">
            <w:t>789</w:t>
          </w:r>
        </w:p>
      </w:docPartBody>
    </w:docPart>
    <w:docPart>
      <w:docPartPr>
        <w:name w:val="9F2B7384900C4A708131ED8DC0C87A41"/>
        <w:category>
          <w:name w:val="General"/>
          <w:gallery w:val="placeholder"/>
        </w:category>
        <w:types>
          <w:type w:val="bbPlcHdr"/>
        </w:types>
        <w:behaviors>
          <w:behavior w:val="content"/>
        </w:behaviors>
        <w:guid w:val="{76DAC666-94EE-4061-BAE0-20845E07CCE0}"/>
      </w:docPartPr>
      <w:docPartBody>
        <w:p w:rsidR="0024787F" w:rsidRDefault="00202430">
          <w:pPr>
            <w:pStyle w:val="9F2B7384900C4A708131ED8DC0C87A41"/>
          </w:pPr>
          <w:r w:rsidRPr="00BF4184">
            <w:t>Row Head</w:t>
          </w:r>
        </w:p>
      </w:docPartBody>
    </w:docPart>
    <w:docPart>
      <w:docPartPr>
        <w:name w:val="E95910420D7746EF804D0A0C4152848F"/>
        <w:category>
          <w:name w:val="General"/>
          <w:gallery w:val="placeholder"/>
        </w:category>
        <w:types>
          <w:type w:val="bbPlcHdr"/>
        </w:types>
        <w:behaviors>
          <w:behavior w:val="content"/>
        </w:behaviors>
        <w:guid w:val="{3DF5E67A-1E20-4E60-8534-13DC40ED0C92}"/>
      </w:docPartPr>
      <w:docPartBody>
        <w:p w:rsidR="0024787F" w:rsidRDefault="00202430">
          <w:pPr>
            <w:pStyle w:val="E95910420D7746EF804D0A0C4152848F"/>
          </w:pPr>
          <w:r w:rsidRPr="00BF4184">
            <w:t>123</w:t>
          </w:r>
        </w:p>
      </w:docPartBody>
    </w:docPart>
    <w:docPart>
      <w:docPartPr>
        <w:name w:val="13603C08701C4C0F991C82D6ACD62213"/>
        <w:category>
          <w:name w:val="General"/>
          <w:gallery w:val="placeholder"/>
        </w:category>
        <w:types>
          <w:type w:val="bbPlcHdr"/>
        </w:types>
        <w:behaviors>
          <w:behavior w:val="content"/>
        </w:behaviors>
        <w:guid w:val="{F1A142A9-417A-45F0-840D-727D1BE58163}"/>
      </w:docPartPr>
      <w:docPartBody>
        <w:p w:rsidR="0024787F" w:rsidRDefault="00202430">
          <w:pPr>
            <w:pStyle w:val="13603C08701C4C0F991C82D6ACD62213"/>
          </w:pPr>
          <w:r w:rsidRPr="00BF4184">
            <w:t>123</w:t>
          </w:r>
        </w:p>
      </w:docPartBody>
    </w:docPart>
    <w:docPart>
      <w:docPartPr>
        <w:name w:val="06243E1C69DD4CCBA1F58A8BDC36C7B5"/>
        <w:category>
          <w:name w:val="General"/>
          <w:gallery w:val="placeholder"/>
        </w:category>
        <w:types>
          <w:type w:val="bbPlcHdr"/>
        </w:types>
        <w:behaviors>
          <w:behavior w:val="content"/>
        </w:behaviors>
        <w:guid w:val="{BA1A7FF3-09C8-4338-8B2A-401B8A4C8E8D}"/>
      </w:docPartPr>
      <w:docPartBody>
        <w:p w:rsidR="0024787F" w:rsidRDefault="00202430">
          <w:pPr>
            <w:pStyle w:val="06243E1C69DD4CCBA1F58A8BDC36C7B5"/>
          </w:pPr>
          <w:r w:rsidRPr="00BF4184">
            <w:t>123</w:t>
          </w:r>
        </w:p>
      </w:docPartBody>
    </w:docPart>
    <w:docPart>
      <w:docPartPr>
        <w:name w:val="553D86AB58894B1AA579049FC919ECD4"/>
        <w:category>
          <w:name w:val="General"/>
          <w:gallery w:val="placeholder"/>
        </w:category>
        <w:types>
          <w:type w:val="bbPlcHdr"/>
        </w:types>
        <w:behaviors>
          <w:behavior w:val="content"/>
        </w:behaviors>
        <w:guid w:val="{636074C6-D473-40BE-81D0-4D7037933323}"/>
      </w:docPartPr>
      <w:docPartBody>
        <w:p w:rsidR="0024787F" w:rsidRDefault="00202430">
          <w:pPr>
            <w:pStyle w:val="553D86AB58894B1AA579049FC919ECD4"/>
          </w:pPr>
          <w:r w:rsidRPr="00BF4184">
            <w:t>123</w:t>
          </w:r>
        </w:p>
      </w:docPartBody>
    </w:docPart>
    <w:docPart>
      <w:docPartPr>
        <w:name w:val="9D445A29F0804BF2A0DC74B1195FCC91"/>
        <w:category>
          <w:name w:val="General"/>
          <w:gallery w:val="placeholder"/>
        </w:category>
        <w:types>
          <w:type w:val="bbPlcHdr"/>
        </w:types>
        <w:behaviors>
          <w:behavior w:val="content"/>
        </w:behaviors>
        <w:guid w:val="{2A5E7785-0449-4AAB-9D4D-C662938373CA}"/>
      </w:docPartPr>
      <w:docPartBody>
        <w:p w:rsidR="0024787F" w:rsidRDefault="00202430">
          <w:pPr>
            <w:pStyle w:val="9D445A29F0804BF2A0DC74B1195FCC91"/>
          </w:pPr>
          <w:r w:rsidRPr="00BF4184">
            <w:t>Row Head</w:t>
          </w:r>
        </w:p>
      </w:docPartBody>
    </w:docPart>
    <w:docPart>
      <w:docPartPr>
        <w:name w:val="3CA80249FC8541578B06E528946534F5"/>
        <w:category>
          <w:name w:val="General"/>
          <w:gallery w:val="placeholder"/>
        </w:category>
        <w:types>
          <w:type w:val="bbPlcHdr"/>
        </w:types>
        <w:behaviors>
          <w:behavior w:val="content"/>
        </w:behaviors>
        <w:guid w:val="{128CF77B-D307-4A48-81D3-8960AD0C6185}"/>
      </w:docPartPr>
      <w:docPartBody>
        <w:p w:rsidR="0024787F" w:rsidRDefault="00202430">
          <w:pPr>
            <w:pStyle w:val="3CA80249FC8541578B06E528946534F5"/>
          </w:pPr>
          <w:r w:rsidRPr="00BF4184">
            <w:t>456</w:t>
          </w:r>
        </w:p>
      </w:docPartBody>
    </w:docPart>
    <w:docPart>
      <w:docPartPr>
        <w:name w:val="14D53B0CF8594080AB3F893F2725FFEF"/>
        <w:category>
          <w:name w:val="General"/>
          <w:gallery w:val="placeholder"/>
        </w:category>
        <w:types>
          <w:type w:val="bbPlcHdr"/>
        </w:types>
        <w:behaviors>
          <w:behavior w:val="content"/>
        </w:behaviors>
        <w:guid w:val="{6276298E-4AA7-4A13-A9C6-52FCEF7F33A7}"/>
      </w:docPartPr>
      <w:docPartBody>
        <w:p w:rsidR="0024787F" w:rsidRDefault="00202430">
          <w:pPr>
            <w:pStyle w:val="14D53B0CF8594080AB3F893F2725FFEF"/>
          </w:pPr>
          <w:r w:rsidRPr="00BF4184">
            <w:t>456</w:t>
          </w:r>
        </w:p>
      </w:docPartBody>
    </w:docPart>
    <w:docPart>
      <w:docPartPr>
        <w:name w:val="02901BB602AC4D06A5AD1203AF16A8E3"/>
        <w:category>
          <w:name w:val="General"/>
          <w:gallery w:val="placeholder"/>
        </w:category>
        <w:types>
          <w:type w:val="bbPlcHdr"/>
        </w:types>
        <w:behaviors>
          <w:behavior w:val="content"/>
        </w:behaviors>
        <w:guid w:val="{18A43E0C-B0C6-4F4D-BA43-456766722E34}"/>
      </w:docPartPr>
      <w:docPartBody>
        <w:p w:rsidR="0024787F" w:rsidRDefault="00202430">
          <w:pPr>
            <w:pStyle w:val="02901BB602AC4D06A5AD1203AF16A8E3"/>
          </w:pPr>
          <w:r w:rsidRPr="00BF4184">
            <w:t>456</w:t>
          </w:r>
        </w:p>
      </w:docPartBody>
    </w:docPart>
    <w:docPart>
      <w:docPartPr>
        <w:name w:val="3FAC578C762549F6BEACBA43E2BFD1E1"/>
        <w:category>
          <w:name w:val="General"/>
          <w:gallery w:val="placeholder"/>
        </w:category>
        <w:types>
          <w:type w:val="bbPlcHdr"/>
        </w:types>
        <w:behaviors>
          <w:behavior w:val="content"/>
        </w:behaviors>
        <w:guid w:val="{81129B14-1A4B-47F6-862E-AD400E08A4F9}"/>
      </w:docPartPr>
      <w:docPartBody>
        <w:p w:rsidR="0024787F" w:rsidRDefault="00202430">
          <w:pPr>
            <w:pStyle w:val="3FAC578C762549F6BEACBA43E2BFD1E1"/>
          </w:pPr>
          <w:r w:rsidRPr="00BF4184">
            <w:t>456</w:t>
          </w:r>
        </w:p>
      </w:docPartBody>
    </w:docPart>
    <w:docPart>
      <w:docPartPr>
        <w:name w:val="18258BE428E1499B9EEC4B716180CCDB"/>
        <w:category>
          <w:name w:val="General"/>
          <w:gallery w:val="placeholder"/>
        </w:category>
        <w:types>
          <w:type w:val="bbPlcHdr"/>
        </w:types>
        <w:behaviors>
          <w:behavior w:val="content"/>
        </w:behaviors>
        <w:guid w:val="{6C07B5B8-D2E8-4695-9859-277EBFBC79F5}"/>
      </w:docPartPr>
      <w:docPartBody>
        <w:p w:rsidR="0024787F" w:rsidRDefault="00202430">
          <w:pPr>
            <w:pStyle w:val="18258BE428E1499B9EEC4B716180CCDB"/>
          </w:pPr>
          <w:r w:rsidRPr="00BF4184">
            <w:t>Row Head</w:t>
          </w:r>
        </w:p>
      </w:docPartBody>
    </w:docPart>
    <w:docPart>
      <w:docPartPr>
        <w:name w:val="27BF99C5249A443D8066AE574878F0DC"/>
        <w:category>
          <w:name w:val="General"/>
          <w:gallery w:val="placeholder"/>
        </w:category>
        <w:types>
          <w:type w:val="bbPlcHdr"/>
        </w:types>
        <w:behaviors>
          <w:behavior w:val="content"/>
        </w:behaviors>
        <w:guid w:val="{210B956C-6EF0-4A05-8C7A-2CF9C9EE47EE}"/>
      </w:docPartPr>
      <w:docPartBody>
        <w:p w:rsidR="0024787F" w:rsidRDefault="00202430">
          <w:pPr>
            <w:pStyle w:val="27BF99C5249A443D8066AE574878F0DC"/>
          </w:pPr>
          <w:r w:rsidRPr="00BF4184">
            <w:t>789</w:t>
          </w:r>
        </w:p>
      </w:docPartBody>
    </w:docPart>
    <w:docPart>
      <w:docPartPr>
        <w:name w:val="4CFB7764A08347FFB900F434AFF957AA"/>
        <w:category>
          <w:name w:val="General"/>
          <w:gallery w:val="placeholder"/>
        </w:category>
        <w:types>
          <w:type w:val="bbPlcHdr"/>
        </w:types>
        <w:behaviors>
          <w:behavior w:val="content"/>
        </w:behaviors>
        <w:guid w:val="{FAF22A54-77D0-4861-9888-92C0F3C35FA1}"/>
      </w:docPartPr>
      <w:docPartBody>
        <w:p w:rsidR="0024787F" w:rsidRDefault="00202430">
          <w:pPr>
            <w:pStyle w:val="4CFB7764A08347FFB900F434AFF957AA"/>
          </w:pPr>
          <w:r w:rsidRPr="00BF4184">
            <w:t>789</w:t>
          </w:r>
        </w:p>
      </w:docPartBody>
    </w:docPart>
    <w:docPart>
      <w:docPartPr>
        <w:name w:val="82804B75C9CC44BA881D8DE70EC7DFEC"/>
        <w:category>
          <w:name w:val="General"/>
          <w:gallery w:val="placeholder"/>
        </w:category>
        <w:types>
          <w:type w:val="bbPlcHdr"/>
        </w:types>
        <w:behaviors>
          <w:behavior w:val="content"/>
        </w:behaviors>
        <w:guid w:val="{C84A2DB1-C400-4B42-93CF-BD87A15F7F29}"/>
      </w:docPartPr>
      <w:docPartBody>
        <w:p w:rsidR="0024787F" w:rsidRDefault="00202430">
          <w:pPr>
            <w:pStyle w:val="82804B75C9CC44BA881D8DE70EC7DFEC"/>
          </w:pPr>
          <w:r w:rsidRPr="00BF4184">
            <w:t>789</w:t>
          </w:r>
        </w:p>
      </w:docPartBody>
    </w:docPart>
    <w:docPart>
      <w:docPartPr>
        <w:name w:val="E0435934BD154C4C9490DA50609310F8"/>
        <w:category>
          <w:name w:val="General"/>
          <w:gallery w:val="placeholder"/>
        </w:category>
        <w:types>
          <w:type w:val="bbPlcHdr"/>
        </w:types>
        <w:behaviors>
          <w:behavior w:val="content"/>
        </w:behaviors>
        <w:guid w:val="{10BE50C4-67DD-4783-B60B-C6F94DB90A0A}"/>
      </w:docPartPr>
      <w:docPartBody>
        <w:p w:rsidR="0024787F" w:rsidRDefault="00202430">
          <w:pPr>
            <w:pStyle w:val="E0435934BD154C4C9490DA50609310F8"/>
          </w:pPr>
          <w:r w:rsidRPr="00BF4184">
            <w:t>789</w:t>
          </w:r>
        </w:p>
      </w:docPartBody>
    </w:docPart>
    <w:docPart>
      <w:docPartPr>
        <w:name w:val="010B8DCA445446F1A63653213B817A05"/>
        <w:category>
          <w:name w:val="General"/>
          <w:gallery w:val="placeholder"/>
        </w:category>
        <w:types>
          <w:type w:val="bbPlcHdr"/>
        </w:types>
        <w:behaviors>
          <w:behavior w:val="content"/>
        </w:behaviors>
        <w:guid w:val="{073F3E21-AE7D-4BD7-BB5D-9B882F230A6E}"/>
      </w:docPartPr>
      <w:docPartBody>
        <w:p w:rsidR="0024787F" w:rsidRDefault="00202430">
          <w:pPr>
            <w:pStyle w:val="010B8DCA445446F1A63653213B817A0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86EEEA82AE44F5A824EAE157F7F563B"/>
        <w:category>
          <w:name w:val="General"/>
          <w:gallery w:val="placeholder"/>
        </w:category>
        <w:types>
          <w:type w:val="bbPlcHdr"/>
        </w:types>
        <w:behaviors>
          <w:behavior w:val="content"/>
        </w:behaviors>
        <w:guid w:val="{CD25BF01-1871-4FE3-A654-93223B14F84F}"/>
      </w:docPartPr>
      <w:docPartBody>
        <w:p w:rsidR="0024787F" w:rsidRDefault="00202430">
          <w:pPr>
            <w:pStyle w:val="986EEEA82AE44F5A824EAE157F7F563B"/>
          </w:pPr>
          <w:r w:rsidRPr="005D3A03">
            <w:t>Figures title:</w:t>
          </w:r>
        </w:p>
      </w:docPartBody>
    </w:docPart>
    <w:docPart>
      <w:docPartPr>
        <w:name w:val="6E98FA25AED045E389B0F661E81C8BCF"/>
        <w:category>
          <w:name w:val="General"/>
          <w:gallery w:val="placeholder"/>
        </w:category>
        <w:types>
          <w:type w:val="bbPlcHdr"/>
        </w:types>
        <w:behaviors>
          <w:behavior w:val="content"/>
        </w:behaviors>
        <w:guid w:val="{04DC8202-D8AE-46F2-A938-6E59E512ADAE}"/>
      </w:docPartPr>
      <w:docPartBody>
        <w:p w:rsidR="0024787F" w:rsidRDefault="00202430">
          <w:pPr>
            <w:pStyle w:val="6E98FA25AED045E389B0F661E81C8BC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30"/>
    <w:rsid w:val="00202430"/>
    <w:rsid w:val="0024787F"/>
    <w:rsid w:val="00F05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FA408D3AAC4BD2B97FA619BB0801EB">
    <w:name w:val="50FA408D3AAC4BD2B97FA619BB0801EB"/>
  </w:style>
  <w:style w:type="paragraph" w:customStyle="1" w:styleId="8F02226D4B0847B59C3FB32B18FBEDC0">
    <w:name w:val="8F02226D4B0847B59C3FB32B18FBEDC0"/>
  </w:style>
  <w:style w:type="paragraph" w:customStyle="1" w:styleId="0E23FDDB178E4E7D8D796D35ED0C9EFB">
    <w:name w:val="0E23FDDB178E4E7D8D796D35ED0C9EFB"/>
  </w:style>
  <w:style w:type="paragraph" w:customStyle="1" w:styleId="C573E08F542D4C8186B56C4D1F0ECE78">
    <w:name w:val="C573E08F542D4C8186B56C4D1F0ECE78"/>
  </w:style>
  <w:style w:type="paragraph" w:customStyle="1" w:styleId="441BCEB3A5C94CC19C25D01B05071D85">
    <w:name w:val="441BCEB3A5C94CC19C25D01B05071D85"/>
  </w:style>
  <w:style w:type="paragraph" w:customStyle="1" w:styleId="217761A2B7834F108E1774181D299009">
    <w:name w:val="217761A2B7834F108E1774181D299009"/>
  </w:style>
  <w:style w:type="character" w:styleId="Emphasis">
    <w:name w:val="Emphasis"/>
    <w:basedOn w:val="DefaultParagraphFont"/>
    <w:uiPriority w:val="4"/>
    <w:unhideWhenUsed/>
    <w:qFormat/>
    <w:rPr>
      <w:i/>
      <w:iCs/>
    </w:rPr>
  </w:style>
  <w:style w:type="paragraph" w:customStyle="1" w:styleId="0CE8D3B8E1074E13A1EA0CCC7466EF51">
    <w:name w:val="0CE8D3B8E1074E13A1EA0CCC7466EF51"/>
  </w:style>
  <w:style w:type="paragraph" w:customStyle="1" w:styleId="2B74A77863F648858F7277A86849C56E">
    <w:name w:val="2B74A77863F648858F7277A86849C56E"/>
  </w:style>
  <w:style w:type="paragraph" w:customStyle="1" w:styleId="2650AE0BD71D4461815F121942849CC4">
    <w:name w:val="2650AE0BD71D4461815F121942849CC4"/>
  </w:style>
  <w:style w:type="paragraph" w:customStyle="1" w:styleId="1C40801CB219443A9DD7F9FF3630D78A">
    <w:name w:val="1C40801CB219443A9DD7F9FF3630D78A"/>
  </w:style>
  <w:style w:type="paragraph" w:customStyle="1" w:styleId="F5AAE8D1CB77414DB69B8DE3F4013BFD">
    <w:name w:val="F5AAE8D1CB77414DB69B8DE3F4013BFD"/>
  </w:style>
  <w:style w:type="paragraph" w:customStyle="1" w:styleId="D6E5A9EA68264DC890C4DB3B7EAA4830">
    <w:name w:val="D6E5A9EA68264DC890C4DB3B7EAA4830"/>
  </w:style>
  <w:style w:type="paragraph" w:customStyle="1" w:styleId="0504268968C84162890C353EF5E0268E">
    <w:name w:val="0504268968C84162890C353EF5E0268E"/>
  </w:style>
  <w:style w:type="paragraph" w:customStyle="1" w:styleId="BDC57B7958F74E5790EF6E680FAEDC03">
    <w:name w:val="BDC57B7958F74E5790EF6E680FAEDC03"/>
  </w:style>
  <w:style w:type="paragraph" w:customStyle="1" w:styleId="EA778CBBDD2747818EAB5395F266F5AB">
    <w:name w:val="EA778CBBDD2747818EAB5395F266F5AB"/>
  </w:style>
  <w:style w:type="paragraph" w:customStyle="1" w:styleId="AEC418D9519B494F81C0471040099DE7">
    <w:name w:val="AEC418D9519B494F81C0471040099DE7"/>
  </w:style>
  <w:style w:type="paragraph" w:customStyle="1" w:styleId="97F2BBFF4FAE44498BB16E2CC41BE0D8">
    <w:name w:val="97F2BBFF4FAE44498BB16E2CC41BE0D8"/>
  </w:style>
  <w:style w:type="paragraph" w:customStyle="1" w:styleId="DA598AF5133148A485431EAE44C514AD">
    <w:name w:val="DA598AF5133148A485431EAE44C514AD"/>
  </w:style>
  <w:style w:type="paragraph" w:customStyle="1" w:styleId="E11F2F2CD1E24E8D9454387CA56D3517">
    <w:name w:val="E11F2F2CD1E24E8D9454387CA56D3517"/>
  </w:style>
  <w:style w:type="paragraph" w:customStyle="1" w:styleId="5B85AA2B84864B31A4576115C4AA0069">
    <w:name w:val="5B85AA2B84864B31A4576115C4AA0069"/>
  </w:style>
  <w:style w:type="paragraph" w:customStyle="1" w:styleId="DB1AA068E79346659089980CB7537263">
    <w:name w:val="DB1AA068E79346659089980CB7537263"/>
  </w:style>
  <w:style w:type="paragraph" w:customStyle="1" w:styleId="F79043465E2C4EFFB4F31B9FC46DD72F">
    <w:name w:val="F79043465E2C4EFFB4F31B9FC46DD72F"/>
  </w:style>
  <w:style w:type="paragraph" w:customStyle="1" w:styleId="8211E74B6CDC404BBD4092B637B12DF2">
    <w:name w:val="8211E74B6CDC404BBD4092B637B12DF2"/>
  </w:style>
  <w:style w:type="paragraph" w:customStyle="1" w:styleId="98259F941EC2423E9F992C158F6CDFEB">
    <w:name w:val="98259F941EC2423E9F992C158F6CDFEB"/>
  </w:style>
  <w:style w:type="paragraph" w:customStyle="1" w:styleId="63CE50F92D4E41FCA40565E456BF9EE8">
    <w:name w:val="63CE50F92D4E41FCA40565E456BF9EE8"/>
  </w:style>
  <w:style w:type="paragraph" w:customStyle="1" w:styleId="790F1A536EC8492F8E601B202C4F2474">
    <w:name w:val="790F1A536EC8492F8E601B202C4F2474"/>
  </w:style>
  <w:style w:type="paragraph" w:customStyle="1" w:styleId="11625979714447598BF9BACB7017D191">
    <w:name w:val="11625979714447598BF9BACB7017D191"/>
  </w:style>
  <w:style w:type="paragraph" w:customStyle="1" w:styleId="C5C85A454A11412C96875119C2C3256D">
    <w:name w:val="C5C85A454A11412C96875119C2C3256D"/>
  </w:style>
  <w:style w:type="paragraph" w:customStyle="1" w:styleId="06C90F2121A8432CB0DE6AF9554C868A">
    <w:name w:val="06C90F2121A8432CB0DE6AF9554C868A"/>
  </w:style>
  <w:style w:type="paragraph" w:customStyle="1" w:styleId="5AE1B08A048640F4B7795CF0A8223117">
    <w:name w:val="5AE1B08A048640F4B7795CF0A8223117"/>
  </w:style>
  <w:style w:type="paragraph" w:customStyle="1" w:styleId="D3FDC6663AB64CE9BDB5ABFE39377C43">
    <w:name w:val="D3FDC6663AB64CE9BDB5ABFE39377C43"/>
  </w:style>
  <w:style w:type="paragraph" w:customStyle="1" w:styleId="8D1F5B607D574F4481797577BD3A7FF2">
    <w:name w:val="8D1F5B607D574F4481797577BD3A7FF2"/>
  </w:style>
  <w:style w:type="paragraph" w:customStyle="1" w:styleId="EB0EF98620044D71855F261CE540461A">
    <w:name w:val="EB0EF98620044D71855F261CE540461A"/>
  </w:style>
  <w:style w:type="paragraph" w:customStyle="1" w:styleId="193E527C925146C6A7A4386CF8B5B3E6">
    <w:name w:val="193E527C925146C6A7A4386CF8B5B3E6"/>
  </w:style>
  <w:style w:type="paragraph" w:customStyle="1" w:styleId="8B3D4E4D08754D0CA0B7A841E8E6AFE7">
    <w:name w:val="8B3D4E4D08754D0CA0B7A841E8E6AFE7"/>
  </w:style>
  <w:style w:type="paragraph" w:customStyle="1" w:styleId="159C735C8C8D44A8B4514747D7A13012">
    <w:name w:val="159C735C8C8D44A8B4514747D7A13012"/>
  </w:style>
  <w:style w:type="paragraph" w:customStyle="1" w:styleId="FACFBF44E5D346F894F81EA2F251D870">
    <w:name w:val="FACFBF44E5D346F894F81EA2F251D870"/>
  </w:style>
  <w:style w:type="paragraph" w:customStyle="1" w:styleId="FEB16BB88A9D49B2A7D2963DBC2712A6">
    <w:name w:val="FEB16BB88A9D49B2A7D2963DBC2712A6"/>
  </w:style>
  <w:style w:type="paragraph" w:customStyle="1" w:styleId="C2A3E419F49B4D65A22A5751D359E501">
    <w:name w:val="C2A3E419F49B4D65A22A5751D359E501"/>
  </w:style>
  <w:style w:type="paragraph" w:customStyle="1" w:styleId="10C52D1607214B96834DFBD8B1964300">
    <w:name w:val="10C52D1607214B96834DFBD8B1964300"/>
  </w:style>
  <w:style w:type="paragraph" w:customStyle="1" w:styleId="BFBA472C31184A998A30963FB17B5B70">
    <w:name w:val="BFBA472C31184A998A30963FB17B5B70"/>
  </w:style>
  <w:style w:type="paragraph" w:customStyle="1" w:styleId="3E4BFBA30B7F45DA8116B5FBB6A2C80F">
    <w:name w:val="3E4BFBA30B7F45DA8116B5FBB6A2C80F"/>
  </w:style>
  <w:style w:type="paragraph" w:customStyle="1" w:styleId="791B489421E54AFAB35C793807632D5E">
    <w:name w:val="791B489421E54AFAB35C793807632D5E"/>
  </w:style>
  <w:style w:type="paragraph" w:customStyle="1" w:styleId="2BD2C84A3AAB44DEA481FE74402F2677">
    <w:name w:val="2BD2C84A3AAB44DEA481FE74402F2677"/>
  </w:style>
  <w:style w:type="paragraph" w:customStyle="1" w:styleId="CF26E536506F48D7923089ACF237E953">
    <w:name w:val="CF26E536506F48D7923089ACF237E953"/>
  </w:style>
  <w:style w:type="paragraph" w:customStyle="1" w:styleId="9F2B7384900C4A708131ED8DC0C87A41">
    <w:name w:val="9F2B7384900C4A708131ED8DC0C87A41"/>
  </w:style>
  <w:style w:type="paragraph" w:customStyle="1" w:styleId="E95910420D7746EF804D0A0C4152848F">
    <w:name w:val="E95910420D7746EF804D0A0C4152848F"/>
  </w:style>
  <w:style w:type="paragraph" w:customStyle="1" w:styleId="13603C08701C4C0F991C82D6ACD62213">
    <w:name w:val="13603C08701C4C0F991C82D6ACD62213"/>
  </w:style>
  <w:style w:type="paragraph" w:customStyle="1" w:styleId="06243E1C69DD4CCBA1F58A8BDC36C7B5">
    <w:name w:val="06243E1C69DD4CCBA1F58A8BDC36C7B5"/>
  </w:style>
  <w:style w:type="paragraph" w:customStyle="1" w:styleId="553D86AB58894B1AA579049FC919ECD4">
    <w:name w:val="553D86AB58894B1AA579049FC919ECD4"/>
  </w:style>
  <w:style w:type="paragraph" w:customStyle="1" w:styleId="9D445A29F0804BF2A0DC74B1195FCC91">
    <w:name w:val="9D445A29F0804BF2A0DC74B1195FCC91"/>
  </w:style>
  <w:style w:type="paragraph" w:customStyle="1" w:styleId="3CA80249FC8541578B06E528946534F5">
    <w:name w:val="3CA80249FC8541578B06E528946534F5"/>
  </w:style>
  <w:style w:type="paragraph" w:customStyle="1" w:styleId="14D53B0CF8594080AB3F893F2725FFEF">
    <w:name w:val="14D53B0CF8594080AB3F893F2725FFEF"/>
  </w:style>
  <w:style w:type="paragraph" w:customStyle="1" w:styleId="02901BB602AC4D06A5AD1203AF16A8E3">
    <w:name w:val="02901BB602AC4D06A5AD1203AF16A8E3"/>
  </w:style>
  <w:style w:type="paragraph" w:customStyle="1" w:styleId="3FAC578C762549F6BEACBA43E2BFD1E1">
    <w:name w:val="3FAC578C762549F6BEACBA43E2BFD1E1"/>
  </w:style>
  <w:style w:type="paragraph" w:customStyle="1" w:styleId="18258BE428E1499B9EEC4B716180CCDB">
    <w:name w:val="18258BE428E1499B9EEC4B716180CCDB"/>
  </w:style>
  <w:style w:type="paragraph" w:customStyle="1" w:styleId="27BF99C5249A443D8066AE574878F0DC">
    <w:name w:val="27BF99C5249A443D8066AE574878F0DC"/>
  </w:style>
  <w:style w:type="paragraph" w:customStyle="1" w:styleId="4CFB7764A08347FFB900F434AFF957AA">
    <w:name w:val="4CFB7764A08347FFB900F434AFF957AA"/>
  </w:style>
  <w:style w:type="paragraph" w:customStyle="1" w:styleId="82804B75C9CC44BA881D8DE70EC7DFEC">
    <w:name w:val="82804B75C9CC44BA881D8DE70EC7DFEC"/>
  </w:style>
  <w:style w:type="paragraph" w:customStyle="1" w:styleId="E0435934BD154C4C9490DA50609310F8">
    <w:name w:val="E0435934BD154C4C9490DA50609310F8"/>
  </w:style>
  <w:style w:type="paragraph" w:customStyle="1" w:styleId="010B8DCA445446F1A63653213B817A05">
    <w:name w:val="010B8DCA445446F1A63653213B817A05"/>
  </w:style>
  <w:style w:type="paragraph" w:customStyle="1" w:styleId="986EEEA82AE44F5A824EAE157F7F563B">
    <w:name w:val="986EEEA82AE44F5A824EAE157F7F563B"/>
  </w:style>
  <w:style w:type="paragraph" w:customStyle="1" w:styleId="6E98FA25AED045E389B0F661E81C8BCF">
    <w:name w:val="6E98FA25AED045E389B0F661E81C8BCF"/>
  </w:style>
  <w:style w:type="paragraph" w:customStyle="1" w:styleId="B794966BC74F40C497FFF4069C789DFB">
    <w:name w:val="B794966BC74F40C497FFF4069C789DFB"/>
    <w:rsid w:val="0024787F"/>
  </w:style>
  <w:style w:type="paragraph" w:customStyle="1" w:styleId="0F730086ECE44DBC8C28CEC301E0CE8F">
    <w:name w:val="0F730086ECE44DBC8C28CEC301E0CE8F"/>
    <w:rsid w:val="0024787F"/>
  </w:style>
  <w:style w:type="paragraph" w:customStyle="1" w:styleId="FFCEFCA5460B4606930189E6AACEA116">
    <w:name w:val="FFCEFCA5460B4606930189E6AACEA116"/>
    <w:rsid w:val="0024787F"/>
  </w:style>
  <w:style w:type="paragraph" w:customStyle="1" w:styleId="88C904046E404EA2B7E57CB88D3B9C63">
    <w:name w:val="88C904046E404EA2B7E57CB88D3B9C63"/>
    <w:rsid w:val="0024787F"/>
  </w:style>
  <w:style w:type="paragraph" w:customStyle="1" w:styleId="6902C0F5043A4CB1AED2855FDABE695F">
    <w:name w:val="6902C0F5043A4CB1AED2855FDABE695F"/>
    <w:rsid w:val="0024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WDM: Hololens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31F92-A410-4BCB-BDB9-0C0107B57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110</TotalTime>
  <Pages>13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Wound Documentation: Hololens project</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Wound Documentation: Hololens project</dc:title>
  <dc:subject/>
  <dc:creator>Aly</dc:creator>
  <cp:keywords/>
  <dc:description/>
  <cp:lastModifiedBy>Ali Said</cp:lastModifiedBy>
  <cp:revision>5</cp:revision>
  <dcterms:created xsi:type="dcterms:W3CDTF">2017-11-05T20:34:00Z</dcterms:created>
  <dcterms:modified xsi:type="dcterms:W3CDTF">2017-11-06T16:57:00Z</dcterms:modified>
</cp:coreProperties>
</file>